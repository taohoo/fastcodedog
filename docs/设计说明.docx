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A1708" w14:textId="77777777" w:rsidR="006F65EB" w:rsidRDefault="006F65EB" w:rsidP="006F65EB">
      <w:pPr>
        <w:ind w:firstLine="420"/>
      </w:pPr>
    </w:p>
    <w:p w14:paraId="0A6E1298" w14:textId="53AF7581" w:rsidR="00D75516" w:rsidRDefault="00B40E0D" w:rsidP="00B40E0D">
      <w:pPr>
        <w:pStyle w:val="1"/>
      </w:pPr>
      <w:r>
        <w:rPr>
          <w:rFonts w:hint="eastAsia"/>
        </w:rPr>
        <w:t>名词定义</w:t>
      </w:r>
    </w:p>
    <w:p w14:paraId="31334DD9" w14:textId="46151FDE" w:rsidR="00D75516" w:rsidRDefault="005D0520" w:rsidP="00D75516">
      <w:pPr>
        <w:pStyle w:val="a7"/>
        <w:ind w:left="780" w:firstLineChars="0" w:firstLine="0"/>
      </w:pPr>
      <w:r>
        <w:rPr>
          <w:rFonts w:hint="eastAsia"/>
        </w:rPr>
        <w:t>命名以model为核心，其他</w:t>
      </w:r>
      <w:r w:rsidR="00CC08C2">
        <w:rPr>
          <w:rFonts w:hint="eastAsia"/>
        </w:rPr>
        <w:t>综合考虑schema，</w:t>
      </w:r>
      <w:proofErr w:type="spellStart"/>
      <w:r w:rsidR="00CC08C2">
        <w:rPr>
          <w:rFonts w:hint="eastAsia"/>
        </w:rPr>
        <w:t>api</w:t>
      </w:r>
      <w:proofErr w:type="spellEnd"/>
      <w:r w:rsidR="00CC08C2">
        <w:rPr>
          <w:rFonts w:hint="eastAsia"/>
        </w:rPr>
        <w:t>等。</w:t>
      </w:r>
    </w:p>
    <w:tbl>
      <w:tblPr>
        <w:tblStyle w:val="4-5"/>
        <w:tblW w:w="8217" w:type="dxa"/>
        <w:tblLayout w:type="fixed"/>
        <w:tblLook w:val="04A0" w:firstRow="1" w:lastRow="0" w:firstColumn="1" w:lastColumn="0" w:noHBand="0" w:noVBand="1"/>
      </w:tblPr>
      <w:tblGrid>
        <w:gridCol w:w="639"/>
        <w:gridCol w:w="1075"/>
        <w:gridCol w:w="1258"/>
        <w:gridCol w:w="1276"/>
        <w:gridCol w:w="1559"/>
        <w:gridCol w:w="709"/>
        <w:gridCol w:w="1701"/>
      </w:tblGrid>
      <w:tr w:rsidR="00684603" w14:paraId="33A9DE98" w14:textId="77777777" w:rsidTr="00E461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14:paraId="15324C99" w14:textId="211AA11D" w:rsidR="00684603" w:rsidRDefault="00684603" w:rsidP="00684603">
            <w:pPr>
              <w:pStyle w:val="a7"/>
              <w:ind w:firstLineChars="0" w:firstLine="0"/>
            </w:pPr>
            <w:r>
              <w:rPr>
                <w:rFonts w:hint="eastAsia"/>
              </w:rPr>
              <w:t>对象</w:t>
            </w:r>
          </w:p>
        </w:tc>
        <w:tc>
          <w:tcPr>
            <w:tcW w:w="1075" w:type="dxa"/>
          </w:tcPr>
          <w:p w14:paraId="45B15449" w14:textId="15A38711" w:rsidR="00684603" w:rsidRDefault="00684603" w:rsidP="00684603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258" w:type="dxa"/>
          </w:tcPr>
          <w:p w14:paraId="3EFB5208" w14:textId="54817F8D" w:rsidR="00684603" w:rsidRDefault="00684603" w:rsidP="00684603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powerdesigner</w:t>
            </w:r>
            <w:proofErr w:type="spellEnd"/>
          </w:p>
        </w:tc>
        <w:tc>
          <w:tcPr>
            <w:tcW w:w="1276" w:type="dxa"/>
          </w:tcPr>
          <w:p w14:paraId="4A86CAC2" w14:textId="07073538" w:rsidR="00684603" w:rsidRDefault="00684603" w:rsidP="00684603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model</w:t>
            </w:r>
          </w:p>
        </w:tc>
        <w:tc>
          <w:tcPr>
            <w:tcW w:w="1559" w:type="dxa"/>
          </w:tcPr>
          <w:p w14:paraId="301D43C1" w14:textId="3A915586" w:rsidR="00684603" w:rsidRDefault="00684603" w:rsidP="00684603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schema</w:t>
            </w:r>
          </w:p>
        </w:tc>
        <w:tc>
          <w:tcPr>
            <w:tcW w:w="709" w:type="dxa"/>
          </w:tcPr>
          <w:p w14:paraId="3BA6BAE8" w14:textId="1FD8AB05" w:rsidR="00684603" w:rsidRDefault="00684603" w:rsidP="00684603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crud</w:t>
            </w:r>
          </w:p>
        </w:tc>
        <w:tc>
          <w:tcPr>
            <w:tcW w:w="1701" w:type="dxa"/>
          </w:tcPr>
          <w:p w14:paraId="6DBCFD55" w14:textId="0AAFB103" w:rsidR="00684603" w:rsidRDefault="00684603" w:rsidP="00684603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81100D" w14:paraId="0BA3CCD9" w14:textId="77777777" w:rsidTr="00E4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vMerge w:val="restart"/>
          </w:tcPr>
          <w:p w14:paraId="391769A0" w14:textId="73F30384" w:rsidR="0081100D" w:rsidRDefault="0081100D" w:rsidP="0081100D">
            <w:pPr>
              <w:pStyle w:val="a7"/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1075" w:type="dxa"/>
          </w:tcPr>
          <w:p w14:paraId="523BFB23" w14:textId="4CDAD99C" w:rsidR="0081100D" w:rsidRDefault="0081100D" w:rsidP="0081100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  <w:i/>
                <w:iCs/>
              </w:rPr>
              <w:t>module</w:t>
            </w:r>
          </w:p>
        </w:tc>
        <w:tc>
          <w:tcPr>
            <w:tcW w:w="1258" w:type="dxa"/>
          </w:tcPr>
          <w:p w14:paraId="621E49A6" w14:textId="02DB1CDA" w:rsidR="0081100D" w:rsidRDefault="0081100D" w:rsidP="0081100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  <w:i/>
                <w:iCs/>
              </w:rPr>
              <w:t>diagram</w:t>
            </w:r>
          </w:p>
        </w:tc>
        <w:tc>
          <w:tcPr>
            <w:tcW w:w="1276" w:type="dxa"/>
          </w:tcPr>
          <w:p w14:paraId="3EFC60A3" w14:textId="66BC9E93" w:rsidR="0081100D" w:rsidRDefault="0081100D" w:rsidP="0081100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pkg</w:t>
            </w:r>
          </w:p>
        </w:tc>
        <w:tc>
          <w:tcPr>
            <w:tcW w:w="1559" w:type="dxa"/>
          </w:tcPr>
          <w:p w14:paraId="7314264D" w14:textId="6D1C6972" w:rsidR="0081100D" w:rsidRDefault="0081100D" w:rsidP="0081100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pkg</w:t>
            </w:r>
          </w:p>
        </w:tc>
        <w:tc>
          <w:tcPr>
            <w:tcW w:w="709" w:type="dxa"/>
          </w:tcPr>
          <w:p w14:paraId="4022E5E6" w14:textId="76061C1E" w:rsidR="0081100D" w:rsidRDefault="0081100D" w:rsidP="0081100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pkg</w:t>
            </w:r>
          </w:p>
        </w:tc>
        <w:tc>
          <w:tcPr>
            <w:tcW w:w="1701" w:type="dxa"/>
          </w:tcPr>
          <w:p w14:paraId="670E570D" w14:textId="6371A5B4" w:rsidR="0081100D" w:rsidRDefault="0081100D" w:rsidP="0081100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pkg</w:t>
            </w:r>
          </w:p>
        </w:tc>
      </w:tr>
      <w:tr w:rsidR="008E7E3B" w14:paraId="25906486" w14:textId="77777777" w:rsidTr="00E46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vMerge/>
          </w:tcPr>
          <w:p w14:paraId="442B7311" w14:textId="77777777" w:rsidR="008E7E3B" w:rsidRDefault="008E7E3B" w:rsidP="00684603">
            <w:pPr>
              <w:pStyle w:val="a7"/>
              <w:ind w:firstLineChars="0" w:firstLine="0"/>
            </w:pPr>
          </w:p>
        </w:tc>
        <w:tc>
          <w:tcPr>
            <w:tcW w:w="1075" w:type="dxa"/>
          </w:tcPr>
          <w:p w14:paraId="51EA2898" w14:textId="2AEE8F3E" w:rsidR="008E7E3B" w:rsidRDefault="008E7E3B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1258" w:type="dxa"/>
          </w:tcPr>
          <w:p w14:paraId="1F242BC2" w14:textId="1CFA1246" w:rsidR="008E7E3B" w:rsidRDefault="008E7E3B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14:paraId="49AF7177" w14:textId="48AF54F3" w:rsidR="008E7E3B" w:rsidRDefault="008E7E3B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AA0C0B6" w14:textId="516C741D" w:rsidR="008E7E3B" w:rsidRDefault="008E7E3B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B86E5D3" w14:textId="4986BF79" w:rsidR="008E7E3B" w:rsidRDefault="008E7E3B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40E0832" w14:textId="1C3F7561" w:rsidR="008E7E3B" w:rsidRDefault="008E7E3B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E3B" w14:paraId="183D9186" w14:textId="77777777" w:rsidTr="00E4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vMerge/>
          </w:tcPr>
          <w:p w14:paraId="42553108" w14:textId="77777777" w:rsidR="008E7E3B" w:rsidRDefault="008E7E3B" w:rsidP="00684603">
            <w:pPr>
              <w:pStyle w:val="a7"/>
              <w:ind w:firstLineChars="0" w:firstLine="0"/>
            </w:pPr>
          </w:p>
        </w:tc>
        <w:tc>
          <w:tcPr>
            <w:tcW w:w="1075" w:type="dxa"/>
          </w:tcPr>
          <w:p w14:paraId="5946E43C" w14:textId="409BBC41" w:rsidR="008E7E3B" w:rsidRDefault="008E7E3B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1258" w:type="dxa"/>
          </w:tcPr>
          <w:p w14:paraId="0FAEB3F5" w14:textId="3191E5A0" w:rsidR="008E7E3B" w:rsidRDefault="008E7E3B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</w:tcPr>
          <w:p w14:paraId="3C3A6F88" w14:textId="45230710" w:rsidR="008E7E3B" w:rsidRDefault="008E7E3B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28D590B8" w14:textId="6BD2C5C7" w:rsidR="008E7E3B" w:rsidRDefault="008E7E3B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14:paraId="083C5D09" w14:textId="77777777" w:rsidR="008E7E3B" w:rsidRDefault="008E7E3B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41DB44B" w14:textId="3EA4564B" w:rsidR="008E7E3B" w:rsidRDefault="008E7E3B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tags</w:t>
            </w:r>
          </w:p>
        </w:tc>
      </w:tr>
      <w:tr w:rsidR="00E46112" w14:paraId="5FEB0E52" w14:textId="77777777" w:rsidTr="00E46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vMerge w:val="restart"/>
          </w:tcPr>
          <w:p w14:paraId="16CD36CD" w14:textId="04603EDC" w:rsidR="00E46112" w:rsidRDefault="00E46112" w:rsidP="00684603">
            <w:pPr>
              <w:pStyle w:val="a7"/>
              <w:ind w:firstLineChars="0" w:firstLine="0"/>
            </w:pPr>
            <w:r>
              <w:rPr>
                <w:rFonts w:hint="eastAsia"/>
              </w:rPr>
              <w:t>表</w:t>
            </w:r>
          </w:p>
        </w:tc>
        <w:tc>
          <w:tcPr>
            <w:tcW w:w="1075" w:type="dxa"/>
          </w:tcPr>
          <w:p w14:paraId="59BC182F" w14:textId="5FACBE6B" w:rsidR="00E46112" w:rsidRPr="00D75516" w:rsidRDefault="00E46112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75516">
              <w:rPr>
                <w:rFonts w:hint="eastAsia"/>
                <w:b/>
                <w:bCs/>
                <w:i/>
                <w:iCs/>
              </w:rPr>
              <w:t>model</w:t>
            </w:r>
          </w:p>
        </w:tc>
        <w:tc>
          <w:tcPr>
            <w:tcW w:w="1258" w:type="dxa"/>
          </w:tcPr>
          <w:p w14:paraId="1FF8A861" w14:textId="3621B26D" w:rsidR="00E46112" w:rsidRPr="00D75516" w:rsidRDefault="00E46112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75516">
              <w:rPr>
                <w:rFonts w:hint="eastAsia"/>
                <w:b/>
                <w:bCs/>
                <w:i/>
                <w:iCs/>
              </w:rPr>
              <w:t>table</w:t>
            </w:r>
          </w:p>
        </w:tc>
        <w:tc>
          <w:tcPr>
            <w:tcW w:w="1276" w:type="dxa"/>
          </w:tcPr>
          <w:p w14:paraId="21605AE5" w14:textId="77777777" w:rsidR="00E46112" w:rsidRPr="00D75516" w:rsidRDefault="00E46112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  <w:tc>
          <w:tcPr>
            <w:tcW w:w="1559" w:type="dxa"/>
          </w:tcPr>
          <w:p w14:paraId="088BCBE0" w14:textId="1D701D4C" w:rsidR="00E46112" w:rsidRPr="00D75516" w:rsidRDefault="00E46112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75516">
              <w:rPr>
                <w:rFonts w:hint="eastAsia"/>
                <w:b/>
                <w:bCs/>
                <w:i/>
                <w:iCs/>
              </w:rPr>
              <w:t>schema</w:t>
            </w:r>
          </w:p>
        </w:tc>
        <w:tc>
          <w:tcPr>
            <w:tcW w:w="709" w:type="dxa"/>
          </w:tcPr>
          <w:p w14:paraId="6EB28DB9" w14:textId="5625A1BA" w:rsidR="00E46112" w:rsidRPr="00D75516" w:rsidRDefault="00E46112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75516">
              <w:rPr>
                <w:rFonts w:hint="eastAsia"/>
                <w:b/>
                <w:bCs/>
                <w:i/>
                <w:iCs/>
              </w:rPr>
              <w:t>/</w:t>
            </w:r>
          </w:p>
        </w:tc>
        <w:tc>
          <w:tcPr>
            <w:tcW w:w="1701" w:type="dxa"/>
          </w:tcPr>
          <w:p w14:paraId="76190B31" w14:textId="30EE539E" w:rsidR="00E46112" w:rsidRPr="00D75516" w:rsidRDefault="00E46112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75516">
              <w:rPr>
                <w:rFonts w:hint="eastAsia"/>
                <w:b/>
                <w:bCs/>
                <w:i/>
                <w:iCs/>
              </w:rPr>
              <w:t>/</w:t>
            </w:r>
          </w:p>
        </w:tc>
      </w:tr>
      <w:tr w:rsidR="00E46112" w14:paraId="2C209558" w14:textId="77777777" w:rsidTr="00E4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vMerge/>
          </w:tcPr>
          <w:p w14:paraId="48AC8AD4" w14:textId="77777777" w:rsidR="00E46112" w:rsidRDefault="00E46112" w:rsidP="00684603">
            <w:pPr>
              <w:pStyle w:val="a7"/>
              <w:ind w:firstLineChars="0" w:firstLine="0"/>
            </w:pPr>
          </w:p>
        </w:tc>
        <w:tc>
          <w:tcPr>
            <w:tcW w:w="1075" w:type="dxa"/>
          </w:tcPr>
          <w:p w14:paraId="1E56C654" w14:textId="2564423D" w:rsidR="00E46112" w:rsidRDefault="00E46112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1258" w:type="dxa"/>
          </w:tcPr>
          <w:p w14:paraId="020339CB" w14:textId="124DE1AC" w:rsidR="00E46112" w:rsidRDefault="00E46112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14:paraId="50CCD9D7" w14:textId="77777777" w:rsidR="00E46112" w:rsidRDefault="00E46112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DCDF6AE" w14:textId="77777777" w:rsidR="00E46112" w:rsidRDefault="00E46112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27DF53C" w14:textId="77777777" w:rsidR="00E46112" w:rsidRDefault="00E46112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17D5F6E" w14:textId="2B4A542F" w:rsidR="00E46112" w:rsidRDefault="00E46112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6112" w14:paraId="2CA5DFDB" w14:textId="77777777" w:rsidTr="00E46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vMerge/>
          </w:tcPr>
          <w:p w14:paraId="579152BA" w14:textId="77777777" w:rsidR="00E46112" w:rsidRDefault="00E46112" w:rsidP="00684603">
            <w:pPr>
              <w:pStyle w:val="a7"/>
              <w:ind w:firstLineChars="0" w:firstLine="0"/>
            </w:pPr>
          </w:p>
        </w:tc>
        <w:tc>
          <w:tcPr>
            <w:tcW w:w="1075" w:type="dxa"/>
          </w:tcPr>
          <w:p w14:paraId="7D1F9BD5" w14:textId="55049E3C" w:rsidR="00E46112" w:rsidRDefault="00E46112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1258" w:type="dxa"/>
          </w:tcPr>
          <w:p w14:paraId="40AA3AA8" w14:textId="2D374342" w:rsidR="00E46112" w:rsidRDefault="00E46112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</w:tcPr>
          <w:p w14:paraId="5D9917AC" w14:textId="6AADBF9A" w:rsidR="00E46112" w:rsidRDefault="00E46112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552DF6C0" w14:textId="77777777" w:rsidR="00E46112" w:rsidRDefault="00E46112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64A6C79C" w14:textId="77777777" w:rsidR="00E46112" w:rsidRDefault="00E46112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F6018B6" w14:textId="6BC78B87" w:rsidR="00E46112" w:rsidRDefault="00E46112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summary</w:t>
            </w:r>
          </w:p>
        </w:tc>
      </w:tr>
      <w:tr w:rsidR="00E46112" w14:paraId="1C8FA474" w14:textId="77777777" w:rsidTr="00E4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vMerge/>
          </w:tcPr>
          <w:p w14:paraId="484B5434" w14:textId="77777777" w:rsidR="00E46112" w:rsidRDefault="00E46112" w:rsidP="00684603">
            <w:pPr>
              <w:pStyle w:val="a7"/>
              <w:ind w:firstLineChars="0" w:firstLine="0"/>
            </w:pPr>
          </w:p>
        </w:tc>
        <w:tc>
          <w:tcPr>
            <w:tcW w:w="1075" w:type="dxa"/>
          </w:tcPr>
          <w:p w14:paraId="0CEA21EA" w14:textId="61E7AA69" w:rsidR="00E46112" w:rsidRDefault="00E46112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  <w:tc>
          <w:tcPr>
            <w:tcW w:w="1258" w:type="dxa"/>
          </w:tcPr>
          <w:p w14:paraId="0D23CB61" w14:textId="77777777" w:rsidR="00E46112" w:rsidRDefault="00E46112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13DF2A6" w14:textId="77777777" w:rsidR="00E46112" w:rsidRDefault="00E46112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0929CCD" w14:textId="61476148" w:rsidR="00E46112" w:rsidRDefault="00E46112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709" w:type="dxa"/>
          </w:tcPr>
          <w:p w14:paraId="798EDB14" w14:textId="77777777" w:rsidR="00E46112" w:rsidRDefault="00E46112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3963DCB" w14:textId="070884BF" w:rsidR="00E46112" w:rsidRDefault="00E46112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E46112" w14:paraId="7C4730D3" w14:textId="77777777" w:rsidTr="00E46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vMerge/>
          </w:tcPr>
          <w:p w14:paraId="517A3F7D" w14:textId="77777777" w:rsidR="00E46112" w:rsidRDefault="00E46112" w:rsidP="00684603">
            <w:pPr>
              <w:pStyle w:val="a7"/>
              <w:ind w:firstLineChars="0" w:firstLine="0"/>
            </w:pPr>
          </w:p>
        </w:tc>
        <w:tc>
          <w:tcPr>
            <w:tcW w:w="1075" w:type="dxa"/>
          </w:tcPr>
          <w:p w14:paraId="59E28330" w14:textId="77777777" w:rsidR="00E46112" w:rsidRDefault="00E46112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8" w:type="dxa"/>
          </w:tcPr>
          <w:p w14:paraId="61CFAE0A" w14:textId="77777777" w:rsidR="00E46112" w:rsidRDefault="00E46112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7549B28" w14:textId="13402149" w:rsidR="00E46112" w:rsidRDefault="00E46112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relationship</w:t>
            </w:r>
          </w:p>
        </w:tc>
        <w:tc>
          <w:tcPr>
            <w:tcW w:w="1559" w:type="dxa"/>
          </w:tcPr>
          <w:p w14:paraId="03D15275" w14:textId="77777777" w:rsidR="00E46112" w:rsidRDefault="00E46112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09" w:type="dxa"/>
          </w:tcPr>
          <w:p w14:paraId="10550EF9" w14:textId="77777777" w:rsidR="00E46112" w:rsidRDefault="00E46112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A2C3057" w14:textId="77777777" w:rsidR="00E46112" w:rsidRDefault="00E46112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84603" w14:paraId="5262C1E6" w14:textId="77777777" w:rsidTr="00E4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vMerge w:val="restart"/>
          </w:tcPr>
          <w:p w14:paraId="728990F3" w14:textId="30979960" w:rsidR="00684603" w:rsidRDefault="00684603" w:rsidP="00684603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075" w:type="dxa"/>
          </w:tcPr>
          <w:p w14:paraId="228AA38E" w14:textId="3D556600" w:rsidR="00684603" w:rsidRPr="00D75516" w:rsidRDefault="00684603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75516">
              <w:rPr>
                <w:rFonts w:hint="eastAsia"/>
                <w:b/>
                <w:bCs/>
                <w:i/>
                <w:iCs/>
              </w:rPr>
              <w:t>column</w:t>
            </w:r>
          </w:p>
        </w:tc>
        <w:tc>
          <w:tcPr>
            <w:tcW w:w="1258" w:type="dxa"/>
          </w:tcPr>
          <w:p w14:paraId="3BB13A01" w14:textId="5A2E58B2" w:rsidR="00684603" w:rsidRPr="00D75516" w:rsidRDefault="00684603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</w:tcPr>
          <w:p w14:paraId="190B13C7" w14:textId="5C0F1434" w:rsidR="00684603" w:rsidRPr="00D75516" w:rsidRDefault="00684603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  <w:tc>
          <w:tcPr>
            <w:tcW w:w="1559" w:type="dxa"/>
          </w:tcPr>
          <w:p w14:paraId="590283D8" w14:textId="3F0D8087" w:rsidR="00684603" w:rsidRPr="00D75516" w:rsidRDefault="00684603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75516">
              <w:rPr>
                <w:rFonts w:hint="eastAsia"/>
                <w:b/>
                <w:bCs/>
                <w:i/>
                <w:iCs/>
              </w:rPr>
              <w:t>field</w:t>
            </w:r>
          </w:p>
        </w:tc>
        <w:tc>
          <w:tcPr>
            <w:tcW w:w="709" w:type="dxa"/>
          </w:tcPr>
          <w:p w14:paraId="19F84D81" w14:textId="7CBA3E46" w:rsidR="00684603" w:rsidRPr="00D75516" w:rsidRDefault="00684603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75516">
              <w:rPr>
                <w:rFonts w:hint="eastAsia"/>
                <w:b/>
                <w:bCs/>
                <w:i/>
                <w:iCs/>
              </w:rPr>
              <w:t>/</w:t>
            </w:r>
          </w:p>
        </w:tc>
        <w:tc>
          <w:tcPr>
            <w:tcW w:w="1701" w:type="dxa"/>
          </w:tcPr>
          <w:p w14:paraId="5088EB68" w14:textId="6740F54A" w:rsidR="00684603" w:rsidRPr="00D75516" w:rsidRDefault="00684603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75516">
              <w:rPr>
                <w:rFonts w:hint="eastAsia"/>
                <w:b/>
                <w:bCs/>
                <w:i/>
                <w:iCs/>
              </w:rPr>
              <w:t>/</w:t>
            </w:r>
          </w:p>
        </w:tc>
      </w:tr>
      <w:tr w:rsidR="00684603" w14:paraId="3DAD7049" w14:textId="77777777" w:rsidTr="00E46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vMerge/>
          </w:tcPr>
          <w:p w14:paraId="31B57C2F" w14:textId="77777777" w:rsidR="00684603" w:rsidRDefault="00684603" w:rsidP="00684603">
            <w:pPr>
              <w:pStyle w:val="a7"/>
              <w:ind w:firstLineChars="0" w:firstLine="0"/>
            </w:pPr>
          </w:p>
        </w:tc>
        <w:tc>
          <w:tcPr>
            <w:tcW w:w="1075" w:type="dxa"/>
          </w:tcPr>
          <w:p w14:paraId="1A69D292" w14:textId="115C6FF0" w:rsidR="00684603" w:rsidRDefault="00684603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1258" w:type="dxa"/>
          </w:tcPr>
          <w:p w14:paraId="68BFE70E" w14:textId="109A14F9" w:rsidR="00684603" w:rsidRDefault="00684603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14:paraId="250FF0E2" w14:textId="77777777" w:rsidR="00684603" w:rsidRDefault="00684603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F98DE0C" w14:textId="77777777" w:rsidR="00684603" w:rsidRDefault="00684603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FD3EB9A" w14:textId="77777777" w:rsidR="00684603" w:rsidRDefault="00684603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68B6B4B" w14:textId="56EB235F" w:rsidR="00684603" w:rsidRDefault="00684603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603" w14:paraId="5DA932DE" w14:textId="77777777" w:rsidTr="00E4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vMerge/>
          </w:tcPr>
          <w:p w14:paraId="2B346A59" w14:textId="77777777" w:rsidR="00684603" w:rsidRDefault="00684603" w:rsidP="00684603">
            <w:pPr>
              <w:pStyle w:val="a7"/>
              <w:ind w:firstLineChars="0" w:firstLine="0"/>
            </w:pPr>
          </w:p>
        </w:tc>
        <w:tc>
          <w:tcPr>
            <w:tcW w:w="1075" w:type="dxa"/>
          </w:tcPr>
          <w:p w14:paraId="14E0B446" w14:textId="38DEFC98" w:rsidR="00684603" w:rsidRDefault="00684603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1258" w:type="dxa"/>
          </w:tcPr>
          <w:p w14:paraId="0B70900A" w14:textId="7D585006" w:rsidR="00684603" w:rsidRDefault="00684603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</w:tcPr>
          <w:p w14:paraId="7852825B" w14:textId="56147AE0" w:rsidR="00684603" w:rsidRDefault="00684603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105FDC24" w14:textId="0270ADF7" w:rsidR="00684603" w:rsidRDefault="00684603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5EEEE2B" w14:textId="77777777" w:rsidR="00684603" w:rsidRDefault="00684603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88D06F4" w14:textId="6FD2AE89" w:rsidR="00684603" w:rsidRDefault="00684603" w:rsidP="0068460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4603" w14:paraId="6F2F1F71" w14:textId="77777777" w:rsidTr="00E46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vMerge/>
          </w:tcPr>
          <w:p w14:paraId="7EA5325F" w14:textId="77777777" w:rsidR="00684603" w:rsidRDefault="00684603" w:rsidP="00684603">
            <w:pPr>
              <w:pStyle w:val="a7"/>
              <w:ind w:firstLineChars="0" w:firstLine="0"/>
            </w:pPr>
          </w:p>
        </w:tc>
        <w:tc>
          <w:tcPr>
            <w:tcW w:w="1075" w:type="dxa"/>
          </w:tcPr>
          <w:p w14:paraId="228A7481" w14:textId="6F2EBB97" w:rsidR="00684603" w:rsidRDefault="00684603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  <w:tc>
          <w:tcPr>
            <w:tcW w:w="1258" w:type="dxa"/>
          </w:tcPr>
          <w:p w14:paraId="34A4346F" w14:textId="77777777" w:rsidR="00684603" w:rsidRDefault="00684603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A7C4950" w14:textId="77777777" w:rsidR="00684603" w:rsidRDefault="00684603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D154460" w14:textId="10B2F7C9" w:rsidR="00684603" w:rsidRDefault="00684603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709" w:type="dxa"/>
          </w:tcPr>
          <w:p w14:paraId="423AB361" w14:textId="77777777" w:rsidR="00684603" w:rsidRDefault="00684603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3ECE733" w14:textId="15A1B55E" w:rsidR="00684603" w:rsidRDefault="00684603" w:rsidP="0068460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</w:tbl>
    <w:p w14:paraId="36645DEB" w14:textId="2C6AB5EB" w:rsidR="00D75516" w:rsidRDefault="00044DD2" w:rsidP="00D75516">
      <w:pPr>
        <w:pStyle w:val="a7"/>
        <w:ind w:left="780" w:firstLineChars="0" w:firstLine="0"/>
      </w:pPr>
      <w:r>
        <w:rPr>
          <w:rFonts w:hint="eastAsia"/>
        </w:rPr>
        <w:t>model中的comment会综合title和comment，智能生成。</w:t>
      </w:r>
    </w:p>
    <w:p w14:paraId="6BAB2151" w14:textId="1D8E8EA5" w:rsidR="005D0520" w:rsidRDefault="00B40E0D" w:rsidP="00B40E0D">
      <w:pPr>
        <w:pStyle w:val="1"/>
      </w:pPr>
      <w:r>
        <w:rPr>
          <w:rFonts w:hint="eastAsia"/>
        </w:rPr>
        <w:t>数据模型</w:t>
      </w:r>
    </w:p>
    <w:p w14:paraId="2BC5AE2C" w14:textId="2CED6475" w:rsidR="005D0520" w:rsidRDefault="00B40E0D" w:rsidP="00D75516">
      <w:pPr>
        <w:pStyle w:val="a7"/>
        <w:ind w:left="780" w:firstLineChars="0" w:firstLine="0"/>
      </w:pPr>
      <w:r>
        <w:rPr>
          <w:rFonts w:hint="eastAsia"/>
        </w:rPr>
        <w:t>project -&gt; module -&gt; model。分别代表工程，模块，数据模型。</w:t>
      </w:r>
    </w:p>
    <w:p w14:paraId="2884FECD" w14:textId="5F7827C6" w:rsidR="00784CF0" w:rsidRDefault="00784CF0" w:rsidP="00784CF0">
      <w:pPr>
        <w:pStyle w:val="1"/>
      </w:pPr>
      <w:r>
        <w:rPr>
          <w:rFonts w:hint="eastAsia"/>
        </w:rPr>
        <w:t>代码模型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685"/>
        <w:gridCol w:w="685"/>
        <w:gridCol w:w="1185"/>
        <w:gridCol w:w="1186"/>
      </w:tblGrid>
      <w:tr w:rsidR="00784CF0" w14:paraId="64F577F6" w14:textId="77777777" w:rsidTr="00784CF0">
        <w:tc>
          <w:tcPr>
            <w:tcW w:w="1185" w:type="dxa"/>
            <w:vMerge w:val="restart"/>
          </w:tcPr>
          <w:p w14:paraId="47CE9B30" w14:textId="45226545" w:rsidR="00784CF0" w:rsidRDefault="00784CF0" w:rsidP="00784CF0">
            <w:pPr>
              <w:ind w:firstLineChars="0" w:firstLine="0"/>
            </w:pPr>
            <w:r>
              <w:rPr>
                <w:rFonts w:hint="eastAsia"/>
              </w:rPr>
              <w:t>project</w:t>
            </w:r>
          </w:p>
        </w:tc>
        <w:tc>
          <w:tcPr>
            <w:tcW w:w="1185" w:type="dxa"/>
            <w:vMerge w:val="restart"/>
          </w:tcPr>
          <w:p w14:paraId="5C24691C" w14:textId="0D003123" w:rsidR="00784CF0" w:rsidRDefault="00784CF0" w:rsidP="00784CF0">
            <w:pPr>
              <w:ind w:firstLineChars="0" w:firstLine="0"/>
            </w:pPr>
            <w:r>
              <w:rPr>
                <w:rFonts w:hint="eastAsia"/>
              </w:rPr>
              <w:t>通用文件</w:t>
            </w:r>
          </w:p>
        </w:tc>
        <w:tc>
          <w:tcPr>
            <w:tcW w:w="1185" w:type="dxa"/>
          </w:tcPr>
          <w:p w14:paraId="7BE14DDB" w14:textId="5B69C1BD" w:rsidR="00784CF0" w:rsidRDefault="00784CF0" w:rsidP="00784CF0">
            <w:pPr>
              <w:ind w:firstLineChars="0" w:firstLine="0"/>
            </w:pPr>
            <w:r>
              <w:rPr>
                <w:rFonts w:hint="eastAsia"/>
              </w:rPr>
              <w:t>util</w:t>
            </w:r>
          </w:p>
        </w:tc>
        <w:tc>
          <w:tcPr>
            <w:tcW w:w="1685" w:type="dxa"/>
          </w:tcPr>
          <w:p w14:paraId="0D74BFFA" w14:textId="0F54168B" w:rsidR="00784CF0" w:rsidRDefault="00784CF0" w:rsidP="00784CF0">
            <w:pPr>
              <w:ind w:firstLineChars="0" w:firstLine="0"/>
            </w:pPr>
            <w:r>
              <w:rPr>
                <w:rFonts w:hint="eastAsia"/>
              </w:rPr>
              <w:t>字符串转换</w:t>
            </w:r>
          </w:p>
        </w:tc>
        <w:tc>
          <w:tcPr>
            <w:tcW w:w="685" w:type="dxa"/>
          </w:tcPr>
          <w:p w14:paraId="52F57F35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</w:tcPr>
          <w:p w14:paraId="2F1E0699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6" w:type="dxa"/>
          </w:tcPr>
          <w:p w14:paraId="2DEFD61A" w14:textId="77777777" w:rsidR="00784CF0" w:rsidRDefault="00784CF0" w:rsidP="00784CF0">
            <w:pPr>
              <w:ind w:firstLineChars="0" w:firstLine="0"/>
            </w:pPr>
          </w:p>
        </w:tc>
      </w:tr>
      <w:tr w:rsidR="00784CF0" w14:paraId="31C16BB1" w14:textId="77777777" w:rsidTr="00784CF0">
        <w:tc>
          <w:tcPr>
            <w:tcW w:w="1185" w:type="dxa"/>
            <w:vMerge/>
          </w:tcPr>
          <w:p w14:paraId="38081460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  <w:vMerge/>
          </w:tcPr>
          <w:p w14:paraId="290271F4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</w:tcPr>
          <w:p w14:paraId="5DDA77A1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685" w:type="dxa"/>
          </w:tcPr>
          <w:p w14:paraId="212C3B19" w14:textId="4E3688AD" w:rsidR="00784CF0" w:rsidRDefault="00784CF0" w:rsidP="00784CF0">
            <w:pPr>
              <w:ind w:firstLineChars="0" w:firstLine="0"/>
            </w:pPr>
            <w:r>
              <w:t>……</w:t>
            </w:r>
          </w:p>
        </w:tc>
        <w:tc>
          <w:tcPr>
            <w:tcW w:w="685" w:type="dxa"/>
          </w:tcPr>
          <w:p w14:paraId="38E3FF3B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</w:tcPr>
          <w:p w14:paraId="1DC34969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6" w:type="dxa"/>
          </w:tcPr>
          <w:p w14:paraId="67E405DA" w14:textId="77777777" w:rsidR="00784CF0" w:rsidRDefault="00784CF0" w:rsidP="00784CF0">
            <w:pPr>
              <w:ind w:firstLineChars="0" w:firstLine="0"/>
            </w:pPr>
          </w:p>
        </w:tc>
      </w:tr>
      <w:tr w:rsidR="00784CF0" w14:paraId="60DABB06" w14:textId="77777777" w:rsidTr="00784CF0">
        <w:tc>
          <w:tcPr>
            <w:tcW w:w="1185" w:type="dxa"/>
            <w:vMerge/>
          </w:tcPr>
          <w:p w14:paraId="644D2390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  <w:vMerge/>
          </w:tcPr>
          <w:p w14:paraId="7E5A4957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</w:tcPr>
          <w:p w14:paraId="68BC7C60" w14:textId="0D5C619D" w:rsidR="00784CF0" w:rsidRDefault="00784CF0" w:rsidP="00784CF0">
            <w:pPr>
              <w:ind w:firstLineChars="0" w:firstLine="0"/>
            </w:pPr>
            <w:r>
              <w:rPr>
                <w:rFonts w:hint="eastAsia"/>
              </w:rPr>
              <w:t>tool</w:t>
            </w:r>
          </w:p>
        </w:tc>
        <w:tc>
          <w:tcPr>
            <w:tcW w:w="1685" w:type="dxa"/>
          </w:tcPr>
          <w:p w14:paraId="21FC4CC3" w14:textId="3C93E0BF" w:rsidR="00784CF0" w:rsidRDefault="00784CF0" w:rsidP="00784CF0">
            <w:pPr>
              <w:ind w:firstLineChars="0" w:firstLine="0"/>
            </w:pPr>
            <w:r>
              <w:rPr>
                <w:rFonts w:hint="eastAsia"/>
              </w:rPr>
              <w:t>创建表</w:t>
            </w:r>
          </w:p>
        </w:tc>
        <w:tc>
          <w:tcPr>
            <w:tcW w:w="685" w:type="dxa"/>
          </w:tcPr>
          <w:p w14:paraId="67199F2B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</w:tcPr>
          <w:p w14:paraId="5CFC15A7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6" w:type="dxa"/>
          </w:tcPr>
          <w:p w14:paraId="4DD78A20" w14:textId="77777777" w:rsidR="00784CF0" w:rsidRDefault="00784CF0" w:rsidP="00784CF0">
            <w:pPr>
              <w:ind w:firstLineChars="0" w:firstLine="0"/>
            </w:pPr>
          </w:p>
        </w:tc>
      </w:tr>
      <w:tr w:rsidR="00784CF0" w14:paraId="6763D290" w14:textId="77777777" w:rsidTr="00784CF0">
        <w:tc>
          <w:tcPr>
            <w:tcW w:w="1185" w:type="dxa"/>
            <w:vMerge/>
          </w:tcPr>
          <w:p w14:paraId="3A682E4A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  <w:vMerge/>
          </w:tcPr>
          <w:p w14:paraId="49C4A00E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</w:tcPr>
          <w:p w14:paraId="173D0464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685" w:type="dxa"/>
          </w:tcPr>
          <w:p w14:paraId="1ADE38DC" w14:textId="7AABF95D" w:rsidR="00784CF0" w:rsidRDefault="00784CF0" w:rsidP="00784CF0">
            <w:pPr>
              <w:ind w:firstLineChars="0" w:firstLine="0"/>
            </w:pPr>
            <w:r>
              <w:rPr>
                <w:rFonts w:hint="eastAsia"/>
              </w:rPr>
              <w:t>更新表结构</w:t>
            </w:r>
          </w:p>
        </w:tc>
        <w:tc>
          <w:tcPr>
            <w:tcW w:w="685" w:type="dxa"/>
          </w:tcPr>
          <w:p w14:paraId="5A38232A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</w:tcPr>
          <w:p w14:paraId="36A9FAE5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6" w:type="dxa"/>
          </w:tcPr>
          <w:p w14:paraId="320AE79A" w14:textId="77777777" w:rsidR="00784CF0" w:rsidRDefault="00784CF0" w:rsidP="00784CF0">
            <w:pPr>
              <w:ind w:firstLineChars="0" w:firstLine="0"/>
            </w:pPr>
          </w:p>
        </w:tc>
      </w:tr>
      <w:tr w:rsidR="00784CF0" w14:paraId="7F0A99AA" w14:textId="77777777" w:rsidTr="00784CF0">
        <w:tc>
          <w:tcPr>
            <w:tcW w:w="1185" w:type="dxa"/>
            <w:vMerge/>
          </w:tcPr>
          <w:p w14:paraId="59E75A8B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  <w:vMerge/>
          </w:tcPr>
          <w:p w14:paraId="1B895F70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</w:tcPr>
          <w:p w14:paraId="001F1678" w14:textId="7B91D36C" w:rsidR="00784CF0" w:rsidRDefault="00784CF0" w:rsidP="00784CF0">
            <w:pPr>
              <w:ind w:firstLineChars="0" w:firstLine="0"/>
            </w:pPr>
            <w:r>
              <w:rPr>
                <w:rFonts w:hint="eastAsia"/>
              </w:rPr>
              <w:t>config</w:t>
            </w:r>
          </w:p>
        </w:tc>
        <w:tc>
          <w:tcPr>
            <w:tcW w:w="1685" w:type="dxa"/>
          </w:tcPr>
          <w:p w14:paraId="43ADB7B6" w14:textId="634520FB" w:rsidR="00784CF0" w:rsidRDefault="00784CF0" w:rsidP="00784CF0">
            <w:pPr>
              <w:ind w:firstLineChars="0" w:firstLine="0"/>
            </w:pPr>
            <w:r>
              <w:rPr>
                <w:rFonts w:hint="eastAsia"/>
              </w:rPr>
              <w:t>config.ini</w:t>
            </w:r>
          </w:p>
        </w:tc>
        <w:tc>
          <w:tcPr>
            <w:tcW w:w="685" w:type="dxa"/>
          </w:tcPr>
          <w:p w14:paraId="7A6D8AD8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</w:tcPr>
          <w:p w14:paraId="577484DE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6" w:type="dxa"/>
          </w:tcPr>
          <w:p w14:paraId="2C1A10FE" w14:textId="77777777" w:rsidR="00784CF0" w:rsidRDefault="00784CF0" w:rsidP="00784CF0">
            <w:pPr>
              <w:ind w:firstLineChars="0" w:firstLine="0"/>
            </w:pPr>
          </w:p>
        </w:tc>
      </w:tr>
      <w:tr w:rsidR="00784CF0" w14:paraId="685CEC06" w14:textId="77777777" w:rsidTr="00784CF0">
        <w:tc>
          <w:tcPr>
            <w:tcW w:w="1185" w:type="dxa"/>
            <w:vMerge/>
          </w:tcPr>
          <w:p w14:paraId="4245C75F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  <w:vMerge/>
          </w:tcPr>
          <w:p w14:paraId="09FE5A76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</w:tcPr>
          <w:p w14:paraId="7DE11743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685" w:type="dxa"/>
          </w:tcPr>
          <w:p w14:paraId="3F466099" w14:textId="5FA11417" w:rsidR="00784CF0" w:rsidRDefault="00784CF0" w:rsidP="00784CF0">
            <w:pPr>
              <w:ind w:firstLineChars="0" w:firstLine="0"/>
            </w:pPr>
            <w:r>
              <w:rPr>
                <w:rFonts w:hint="eastAsia"/>
              </w:rPr>
              <w:t>config.py</w:t>
            </w:r>
          </w:p>
        </w:tc>
        <w:tc>
          <w:tcPr>
            <w:tcW w:w="685" w:type="dxa"/>
          </w:tcPr>
          <w:p w14:paraId="09F49FC8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</w:tcPr>
          <w:p w14:paraId="08A2791A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6" w:type="dxa"/>
          </w:tcPr>
          <w:p w14:paraId="5C0C8BD2" w14:textId="77777777" w:rsidR="00784CF0" w:rsidRDefault="00784CF0" w:rsidP="00784CF0">
            <w:pPr>
              <w:ind w:firstLineChars="0" w:firstLine="0"/>
            </w:pPr>
          </w:p>
        </w:tc>
      </w:tr>
      <w:tr w:rsidR="00784CF0" w14:paraId="45360401" w14:textId="77777777" w:rsidTr="00784CF0">
        <w:tc>
          <w:tcPr>
            <w:tcW w:w="1185" w:type="dxa"/>
            <w:vMerge/>
          </w:tcPr>
          <w:p w14:paraId="4FD7A23B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  <w:vMerge/>
          </w:tcPr>
          <w:p w14:paraId="1E779B89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</w:tcPr>
          <w:p w14:paraId="6D969209" w14:textId="7195B3EE" w:rsidR="00784CF0" w:rsidRDefault="00784CF0" w:rsidP="00784CF0">
            <w:pPr>
              <w:ind w:firstLineChars="0" w:firstLine="0"/>
            </w:pPr>
            <w:r>
              <w:rPr>
                <w:rFonts w:hint="eastAsia"/>
              </w:rPr>
              <w:t>main.py</w:t>
            </w:r>
          </w:p>
        </w:tc>
        <w:tc>
          <w:tcPr>
            <w:tcW w:w="1685" w:type="dxa"/>
          </w:tcPr>
          <w:p w14:paraId="446D571C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685" w:type="dxa"/>
          </w:tcPr>
          <w:p w14:paraId="31B3A01E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</w:tcPr>
          <w:p w14:paraId="53127BA9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6" w:type="dxa"/>
          </w:tcPr>
          <w:p w14:paraId="071ED74B" w14:textId="77777777" w:rsidR="00784CF0" w:rsidRDefault="00784CF0" w:rsidP="00784CF0">
            <w:pPr>
              <w:ind w:firstLineChars="0" w:firstLine="0"/>
            </w:pPr>
          </w:p>
        </w:tc>
      </w:tr>
      <w:tr w:rsidR="00784CF0" w14:paraId="3BE28656" w14:textId="77777777" w:rsidTr="00784CF0">
        <w:tc>
          <w:tcPr>
            <w:tcW w:w="1185" w:type="dxa"/>
            <w:vMerge/>
          </w:tcPr>
          <w:p w14:paraId="44447733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  <w:vMerge/>
          </w:tcPr>
          <w:p w14:paraId="119DBB65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</w:tcPr>
          <w:p w14:paraId="6B2AB953" w14:textId="3056A526" w:rsidR="00784CF0" w:rsidRDefault="00784CF0" w:rsidP="00784CF0">
            <w:pPr>
              <w:ind w:firstLineChars="0" w:firstLine="0"/>
            </w:pPr>
            <w:r>
              <w:rPr>
                <w:rFonts w:hint="eastAsia"/>
              </w:rPr>
              <w:t>db.py</w:t>
            </w:r>
          </w:p>
        </w:tc>
        <w:tc>
          <w:tcPr>
            <w:tcW w:w="1685" w:type="dxa"/>
          </w:tcPr>
          <w:p w14:paraId="6114A8BA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685" w:type="dxa"/>
          </w:tcPr>
          <w:p w14:paraId="7099BFE8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</w:tcPr>
          <w:p w14:paraId="55642D67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6" w:type="dxa"/>
          </w:tcPr>
          <w:p w14:paraId="7F2EA7A6" w14:textId="77777777" w:rsidR="00784CF0" w:rsidRDefault="00784CF0" w:rsidP="00784CF0">
            <w:pPr>
              <w:ind w:firstLineChars="0" w:firstLine="0"/>
            </w:pPr>
          </w:p>
        </w:tc>
      </w:tr>
      <w:tr w:rsidR="00784CF0" w14:paraId="64885741" w14:textId="77777777" w:rsidTr="00784CF0">
        <w:tc>
          <w:tcPr>
            <w:tcW w:w="1185" w:type="dxa"/>
            <w:vMerge/>
          </w:tcPr>
          <w:p w14:paraId="345B5708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</w:tcPr>
          <w:p w14:paraId="2F269E9B" w14:textId="756191DB" w:rsidR="00784CF0" w:rsidRDefault="00784CF0" w:rsidP="00784CF0">
            <w:pPr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1185" w:type="dxa"/>
          </w:tcPr>
          <w:p w14:paraId="779F6BD5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685" w:type="dxa"/>
          </w:tcPr>
          <w:p w14:paraId="39F8CE2E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685" w:type="dxa"/>
          </w:tcPr>
          <w:p w14:paraId="190A81AC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</w:tcPr>
          <w:p w14:paraId="431D577C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6" w:type="dxa"/>
          </w:tcPr>
          <w:p w14:paraId="57B20C22" w14:textId="77777777" w:rsidR="00784CF0" w:rsidRDefault="00784CF0" w:rsidP="00784CF0">
            <w:pPr>
              <w:ind w:firstLineChars="0" w:firstLine="0"/>
            </w:pPr>
          </w:p>
        </w:tc>
      </w:tr>
      <w:tr w:rsidR="00784CF0" w14:paraId="2C9EB220" w14:textId="77777777" w:rsidTr="00784CF0">
        <w:tc>
          <w:tcPr>
            <w:tcW w:w="1185" w:type="dxa"/>
            <w:vMerge/>
          </w:tcPr>
          <w:p w14:paraId="4BAEE6C7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</w:tcPr>
          <w:p w14:paraId="0FD84021" w14:textId="3F4BDBB8" w:rsidR="00784CF0" w:rsidRDefault="00784CF0" w:rsidP="00784CF0">
            <w:pPr>
              <w:ind w:firstLineChars="0" w:firstLine="0"/>
            </w:pPr>
            <w:r>
              <w:rPr>
                <w:rFonts w:hint="eastAsia"/>
              </w:rPr>
              <w:t>schema</w:t>
            </w:r>
          </w:p>
        </w:tc>
        <w:tc>
          <w:tcPr>
            <w:tcW w:w="1185" w:type="dxa"/>
          </w:tcPr>
          <w:p w14:paraId="7620F1AD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685" w:type="dxa"/>
          </w:tcPr>
          <w:p w14:paraId="68E462D2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685" w:type="dxa"/>
          </w:tcPr>
          <w:p w14:paraId="1CAFFE90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</w:tcPr>
          <w:p w14:paraId="26C59FD9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6" w:type="dxa"/>
          </w:tcPr>
          <w:p w14:paraId="069210E4" w14:textId="77777777" w:rsidR="00784CF0" w:rsidRDefault="00784CF0" w:rsidP="00784CF0">
            <w:pPr>
              <w:ind w:firstLineChars="0" w:firstLine="0"/>
            </w:pPr>
          </w:p>
        </w:tc>
      </w:tr>
      <w:tr w:rsidR="00784CF0" w14:paraId="5373547D" w14:textId="77777777" w:rsidTr="00784CF0">
        <w:tc>
          <w:tcPr>
            <w:tcW w:w="1185" w:type="dxa"/>
            <w:vMerge/>
          </w:tcPr>
          <w:p w14:paraId="7E31D550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</w:tcPr>
          <w:p w14:paraId="58D1684E" w14:textId="36F8D88D" w:rsidR="00784CF0" w:rsidRDefault="00784CF0" w:rsidP="00784CF0">
            <w:pPr>
              <w:ind w:firstLineChars="0" w:firstLine="0"/>
            </w:pPr>
            <w:r>
              <w:rPr>
                <w:rFonts w:hint="eastAsia"/>
              </w:rPr>
              <w:t>crud</w:t>
            </w:r>
          </w:p>
        </w:tc>
        <w:tc>
          <w:tcPr>
            <w:tcW w:w="1185" w:type="dxa"/>
          </w:tcPr>
          <w:p w14:paraId="749B571E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685" w:type="dxa"/>
          </w:tcPr>
          <w:p w14:paraId="066A117D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685" w:type="dxa"/>
          </w:tcPr>
          <w:p w14:paraId="2E2D97FE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</w:tcPr>
          <w:p w14:paraId="262CABDD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6" w:type="dxa"/>
          </w:tcPr>
          <w:p w14:paraId="1ACA06CB" w14:textId="77777777" w:rsidR="00784CF0" w:rsidRDefault="00784CF0" w:rsidP="00784CF0">
            <w:pPr>
              <w:ind w:firstLineChars="0" w:firstLine="0"/>
            </w:pPr>
          </w:p>
        </w:tc>
      </w:tr>
      <w:tr w:rsidR="00784CF0" w14:paraId="3F8BF8BD" w14:textId="77777777" w:rsidTr="00784CF0">
        <w:tc>
          <w:tcPr>
            <w:tcW w:w="1185" w:type="dxa"/>
            <w:vMerge/>
          </w:tcPr>
          <w:p w14:paraId="42F3BE9B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</w:tcPr>
          <w:p w14:paraId="1BE41B80" w14:textId="1BECB5AA" w:rsidR="00784CF0" w:rsidRDefault="00784CF0" w:rsidP="00784CF0">
            <w:pPr>
              <w:ind w:firstLineChars="0" w:firstLine="0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1185" w:type="dxa"/>
          </w:tcPr>
          <w:p w14:paraId="18FFB327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685" w:type="dxa"/>
          </w:tcPr>
          <w:p w14:paraId="248894BE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685" w:type="dxa"/>
          </w:tcPr>
          <w:p w14:paraId="26BF11FE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5" w:type="dxa"/>
          </w:tcPr>
          <w:p w14:paraId="0B22165E" w14:textId="77777777" w:rsidR="00784CF0" w:rsidRDefault="00784CF0" w:rsidP="00784CF0">
            <w:pPr>
              <w:ind w:firstLineChars="0" w:firstLine="0"/>
            </w:pPr>
          </w:p>
        </w:tc>
        <w:tc>
          <w:tcPr>
            <w:tcW w:w="1186" w:type="dxa"/>
          </w:tcPr>
          <w:p w14:paraId="35C0C680" w14:textId="77777777" w:rsidR="00784CF0" w:rsidRDefault="00784CF0" w:rsidP="00784CF0">
            <w:pPr>
              <w:ind w:firstLineChars="0" w:firstLine="0"/>
            </w:pPr>
          </w:p>
        </w:tc>
      </w:tr>
    </w:tbl>
    <w:p w14:paraId="11532F81" w14:textId="4872EC0F" w:rsidR="00784CF0" w:rsidRPr="00784CF0" w:rsidRDefault="00784CF0" w:rsidP="00784CF0">
      <w:pPr>
        <w:ind w:firstLine="420"/>
      </w:pPr>
    </w:p>
    <w:sectPr w:rsidR="00784CF0" w:rsidRPr="00784C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D4C47" w14:textId="77777777" w:rsidR="00182059" w:rsidRDefault="00182059" w:rsidP="005C0648">
      <w:pPr>
        <w:ind w:firstLine="420"/>
      </w:pPr>
      <w:r>
        <w:separator/>
      </w:r>
    </w:p>
  </w:endnote>
  <w:endnote w:type="continuationSeparator" w:id="0">
    <w:p w14:paraId="062EDFE0" w14:textId="77777777" w:rsidR="00182059" w:rsidRDefault="00182059" w:rsidP="005C064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FACD7" w14:textId="77777777" w:rsidR="00D23661" w:rsidRDefault="00D2366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5D86A" w14:textId="77777777" w:rsidR="00696C4C" w:rsidRDefault="00696C4C">
    <w:pPr>
      <w:pStyle w:val="a5"/>
      <w:ind w:firstLine="360"/>
      <w:jc w:val="center"/>
    </w:pPr>
  </w:p>
  <w:p w14:paraId="2E7C3A31" w14:textId="77777777" w:rsidR="00D23661" w:rsidRDefault="00D2366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8C96B" w14:textId="77777777" w:rsidR="00D23661" w:rsidRDefault="00D2366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0D9A4" w14:textId="77777777" w:rsidR="00182059" w:rsidRDefault="00182059" w:rsidP="005C0648">
      <w:pPr>
        <w:ind w:firstLine="420"/>
      </w:pPr>
      <w:r>
        <w:separator/>
      </w:r>
    </w:p>
  </w:footnote>
  <w:footnote w:type="continuationSeparator" w:id="0">
    <w:p w14:paraId="44B8224F" w14:textId="77777777" w:rsidR="00182059" w:rsidRDefault="00182059" w:rsidP="005C064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C1F47" w14:textId="77777777" w:rsidR="00D23661" w:rsidRDefault="00D2366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8773C" w14:textId="77777777" w:rsidR="00D23661" w:rsidRPr="00A53E1F" w:rsidRDefault="00D23661" w:rsidP="00A53E1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D7F18" w14:textId="77777777" w:rsidR="00D23661" w:rsidRDefault="00D2366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352FD"/>
    <w:multiLevelType w:val="hybridMultilevel"/>
    <w:tmpl w:val="F6E6630A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E41E58"/>
    <w:multiLevelType w:val="hybridMultilevel"/>
    <w:tmpl w:val="73DC4746"/>
    <w:lvl w:ilvl="0" w:tplc="BC16138E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0F13D2"/>
    <w:multiLevelType w:val="hybridMultilevel"/>
    <w:tmpl w:val="84BA47C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AA48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6E52612"/>
    <w:multiLevelType w:val="hybridMultilevel"/>
    <w:tmpl w:val="096E05D0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AD7301"/>
    <w:multiLevelType w:val="hybridMultilevel"/>
    <w:tmpl w:val="E452B4FC"/>
    <w:lvl w:ilvl="0" w:tplc="06A2DE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9C1680B"/>
    <w:multiLevelType w:val="hybridMultilevel"/>
    <w:tmpl w:val="3A507CC4"/>
    <w:lvl w:ilvl="0" w:tplc="F85A591C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345C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87A38BA"/>
    <w:multiLevelType w:val="hybridMultilevel"/>
    <w:tmpl w:val="6212C7F6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FA6FA3"/>
    <w:multiLevelType w:val="hybridMultilevel"/>
    <w:tmpl w:val="704CAC2A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C7E3B9C"/>
    <w:multiLevelType w:val="hybridMultilevel"/>
    <w:tmpl w:val="EB886A34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D6139"/>
    <w:multiLevelType w:val="hybridMultilevel"/>
    <w:tmpl w:val="5E229A82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7F6452"/>
    <w:multiLevelType w:val="hybridMultilevel"/>
    <w:tmpl w:val="63A41EE4"/>
    <w:lvl w:ilvl="0" w:tplc="CDACCE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CB5662"/>
    <w:multiLevelType w:val="hybridMultilevel"/>
    <w:tmpl w:val="28EC46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1BF5A40"/>
    <w:multiLevelType w:val="hybridMultilevel"/>
    <w:tmpl w:val="0310CDF2"/>
    <w:lvl w:ilvl="0" w:tplc="70329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40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0F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769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D67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646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B4F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84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C05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6815883"/>
    <w:multiLevelType w:val="hybridMultilevel"/>
    <w:tmpl w:val="B3F0A226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9AF6C74"/>
    <w:multiLevelType w:val="hybridMultilevel"/>
    <w:tmpl w:val="983EF22C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C3C40C7"/>
    <w:multiLevelType w:val="hybridMultilevel"/>
    <w:tmpl w:val="38FA1DDC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EF651DD"/>
    <w:multiLevelType w:val="multilevel"/>
    <w:tmpl w:val="2EF651D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2F6270F8"/>
    <w:multiLevelType w:val="hybridMultilevel"/>
    <w:tmpl w:val="E3F4A5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FFC09DD"/>
    <w:multiLevelType w:val="hybridMultilevel"/>
    <w:tmpl w:val="F6E6630A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A35536A"/>
    <w:multiLevelType w:val="hybridMultilevel"/>
    <w:tmpl w:val="875EB5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4A70A4D"/>
    <w:multiLevelType w:val="hybridMultilevel"/>
    <w:tmpl w:val="C03A0918"/>
    <w:lvl w:ilvl="0" w:tplc="3ED044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5016BE3"/>
    <w:multiLevelType w:val="hybridMultilevel"/>
    <w:tmpl w:val="DF0A3CD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8A76E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BE67E8C"/>
    <w:multiLevelType w:val="hybridMultilevel"/>
    <w:tmpl w:val="BD6437E2"/>
    <w:lvl w:ilvl="0" w:tplc="FFFFFFFF">
      <w:start w:val="1"/>
      <w:numFmt w:val="decimal"/>
      <w:lvlText w:val="%1."/>
      <w:lvlJc w:val="lef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E6A0F0E"/>
    <w:multiLevelType w:val="hybridMultilevel"/>
    <w:tmpl w:val="593A7504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29D170E"/>
    <w:multiLevelType w:val="hybridMultilevel"/>
    <w:tmpl w:val="6D04A6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DD3E6B"/>
    <w:multiLevelType w:val="hybridMultilevel"/>
    <w:tmpl w:val="A462C7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03E7B64"/>
    <w:multiLevelType w:val="hybridMultilevel"/>
    <w:tmpl w:val="904AFE06"/>
    <w:lvl w:ilvl="0" w:tplc="DEB2EB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1B40F06"/>
    <w:multiLevelType w:val="hybridMultilevel"/>
    <w:tmpl w:val="53882206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6854EE"/>
    <w:multiLevelType w:val="hybridMultilevel"/>
    <w:tmpl w:val="A2EE1B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3BA1A2C"/>
    <w:multiLevelType w:val="hybridMultilevel"/>
    <w:tmpl w:val="6838A21E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A10359F"/>
    <w:multiLevelType w:val="hybridMultilevel"/>
    <w:tmpl w:val="FC7CBE52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CDA37D6"/>
    <w:multiLevelType w:val="hybridMultilevel"/>
    <w:tmpl w:val="91DE5A5E"/>
    <w:lvl w:ilvl="0" w:tplc="FFFFFFF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2D941C9"/>
    <w:multiLevelType w:val="hybridMultilevel"/>
    <w:tmpl w:val="D504A270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2DA74D6"/>
    <w:multiLevelType w:val="hybridMultilevel"/>
    <w:tmpl w:val="DD82734A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377625F"/>
    <w:multiLevelType w:val="hybridMultilevel"/>
    <w:tmpl w:val="63E6D496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6672751"/>
    <w:multiLevelType w:val="hybridMultilevel"/>
    <w:tmpl w:val="253EFD32"/>
    <w:lvl w:ilvl="0" w:tplc="362EFB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7AF426B5"/>
    <w:multiLevelType w:val="hybridMultilevel"/>
    <w:tmpl w:val="A050A8A2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BE27130"/>
    <w:multiLevelType w:val="multilevel"/>
    <w:tmpl w:val="83E2D9F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3686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 w15:restartNumberingAfterBreak="0">
    <w:nsid w:val="7C094175"/>
    <w:multiLevelType w:val="multilevel"/>
    <w:tmpl w:val="F008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422776">
    <w:abstractNumId w:val="1"/>
  </w:num>
  <w:num w:numId="2" w16cid:durableId="1937202403">
    <w:abstractNumId w:val="24"/>
  </w:num>
  <w:num w:numId="3" w16cid:durableId="141971357">
    <w:abstractNumId w:val="6"/>
  </w:num>
  <w:num w:numId="4" w16cid:durableId="1803647921">
    <w:abstractNumId w:val="7"/>
  </w:num>
  <w:num w:numId="5" w16cid:durableId="10153519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65260700">
    <w:abstractNumId w:val="40"/>
  </w:num>
  <w:num w:numId="7" w16cid:durableId="1285843922">
    <w:abstractNumId w:val="13"/>
  </w:num>
  <w:num w:numId="8" w16cid:durableId="1441410623">
    <w:abstractNumId w:val="31"/>
  </w:num>
  <w:num w:numId="9" w16cid:durableId="558782384">
    <w:abstractNumId w:val="21"/>
  </w:num>
  <w:num w:numId="10" w16cid:durableId="1319842821">
    <w:abstractNumId w:val="27"/>
  </w:num>
  <w:num w:numId="11" w16cid:durableId="191309723">
    <w:abstractNumId w:val="2"/>
  </w:num>
  <w:num w:numId="12" w16cid:durableId="775560722">
    <w:abstractNumId w:val="39"/>
  </w:num>
  <w:num w:numId="13" w16cid:durableId="763650578">
    <w:abstractNumId w:val="4"/>
  </w:num>
  <w:num w:numId="14" w16cid:durableId="1603996980">
    <w:abstractNumId w:val="15"/>
  </w:num>
  <w:num w:numId="15" w16cid:durableId="131994245">
    <w:abstractNumId w:val="30"/>
  </w:num>
  <w:num w:numId="16" w16cid:durableId="772748202">
    <w:abstractNumId w:val="26"/>
  </w:num>
  <w:num w:numId="17" w16cid:durableId="1366952974">
    <w:abstractNumId w:val="32"/>
  </w:num>
  <w:num w:numId="18" w16cid:durableId="1627464855">
    <w:abstractNumId w:val="17"/>
  </w:num>
  <w:num w:numId="19" w16cid:durableId="1765497995">
    <w:abstractNumId w:val="16"/>
  </w:num>
  <w:num w:numId="20" w16cid:durableId="459809587">
    <w:abstractNumId w:val="20"/>
  </w:num>
  <w:num w:numId="21" w16cid:durableId="719548646">
    <w:abstractNumId w:val="23"/>
  </w:num>
  <w:num w:numId="22" w16cid:durableId="295835439">
    <w:abstractNumId w:val="37"/>
  </w:num>
  <w:num w:numId="23" w16cid:durableId="800001857">
    <w:abstractNumId w:val="34"/>
  </w:num>
  <w:num w:numId="24" w16cid:durableId="16701686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2526341">
    <w:abstractNumId w:val="11"/>
  </w:num>
  <w:num w:numId="26" w16cid:durableId="2032493426">
    <w:abstractNumId w:val="0"/>
  </w:num>
  <w:num w:numId="27" w16cid:durableId="126169613">
    <w:abstractNumId w:val="36"/>
  </w:num>
  <w:num w:numId="28" w16cid:durableId="58555753">
    <w:abstractNumId w:val="9"/>
  </w:num>
  <w:num w:numId="29" w16cid:durableId="1682462725">
    <w:abstractNumId w:val="8"/>
  </w:num>
  <w:num w:numId="30" w16cid:durableId="1164279001">
    <w:abstractNumId w:val="28"/>
  </w:num>
  <w:num w:numId="31" w16cid:durableId="621494735">
    <w:abstractNumId w:val="19"/>
  </w:num>
  <w:num w:numId="32" w16cid:durableId="1299922675">
    <w:abstractNumId w:val="33"/>
  </w:num>
  <w:num w:numId="33" w16cid:durableId="1920017793">
    <w:abstractNumId w:val="35"/>
  </w:num>
  <w:num w:numId="34" w16cid:durableId="289633929">
    <w:abstractNumId w:val="10"/>
  </w:num>
  <w:num w:numId="35" w16cid:durableId="122773208">
    <w:abstractNumId w:val="25"/>
  </w:num>
  <w:num w:numId="36" w16cid:durableId="275527484">
    <w:abstractNumId w:val="18"/>
  </w:num>
  <w:num w:numId="37" w16cid:durableId="133294673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8766262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218663086">
    <w:abstractNumId w:val="22"/>
  </w:num>
  <w:num w:numId="40" w16cid:durableId="36098228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97723422">
    <w:abstractNumId w:val="5"/>
  </w:num>
  <w:num w:numId="42" w16cid:durableId="1918397853">
    <w:abstractNumId w:val="29"/>
  </w:num>
  <w:num w:numId="43" w16cid:durableId="1553954572">
    <w:abstractNumId w:val="12"/>
  </w:num>
  <w:num w:numId="44" w16cid:durableId="1216549001">
    <w:abstractNumId w:val="14"/>
  </w:num>
  <w:num w:numId="45" w16cid:durableId="1623656713">
    <w:abstractNumId w:val="41"/>
  </w:num>
  <w:num w:numId="46" w16cid:durableId="1033968057">
    <w:abstractNumId w:val="3"/>
  </w:num>
  <w:num w:numId="47" w16cid:durableId="134736270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6"/>
    <w:rsid w:val="00002D12"/>
    <w:rsid w:val="00005275"/>
    <w:rsid w:val="00026F73"/>
    <w:rsid w:val="0003527F"/>
    <w:rsid w:val="000417FD"/>
    <w:rsid w:val="0004361B"/>
    <w:rsid w:val="00044DD2"/>
    <w:rsid w:val="0004677C"/>
    <w:rsid w:val="000509E4"/>
    <w:rsid w:val="0005255E"/>
    <w:rsid w:val="00056BFA"/>
    <w:rsid w:val="000646D6"/>
    <w:rsid w:val="00065FE1"/>
    <w:rsid w:val="0007425B"/>
    <w:rsid w:val="00094D6D"/>
    <w:rsid w:val="000C5FE2"/>
    <w:rsid w:val="000C687E"/>
    <w:rsid w:val="00102990"/>
    <w:rsid w:val="001200C5"/>
    <w:rsid w:val="00126F90"/>
    <w:rsid w:val="00127B01"/>
    <w:rsid w:val="00144A3A"/>
    <w:rsid w:val="001501DB"/>
    <w:rsid w:val="00152EAE"/>
    <w:rsid w:val="00182059"/>
    <w:rsid w:val="00183ABE"/>
    <w:rsid w:val="001B4616"/>
    <w:rsid w:val="001C4E29"/>
    <w:rsid w:val="00212E60"/>
    <w:rsid w:val="00242367"/>
    <w:rsid w:val="00251498"/>
    <w:rsid w:val="00252C46"/>
    <w:rsid w:val="00253EDA"/>
    <w:rsid w:val="0027598F"/>
    <w:rsid w:val="002818E2"/>
    <w:rsid w:val="002839A3"/>
    <w:rsid w:val="00293798"/>
    <w:rsid w:val="002B2D6D"/>
    <w:rsid w:val="002C295F"/>
    <w:rsid w:val="002D0DA7"/>
    <w:rsid w:val="002D71BA"/>
    <w:rsid w:val="002F05DC"/>
    <w:rsid w:val="002F66AD"/>
    <w:rsid w:val="00304F6C"/>
    <w:rsid w:val="00321382"/>
    <w:rsid w:val="0033132E"/>
    <w:rsid w:val="0034343B"/>
    <w:rsid w:val="003605D0"/>
    <w:rsid w:val="00371492"/>
    <w:rsid w:val="00373A69"/>
    <w:rsid w:val="00374C8F"/>
    <w:rsid w:val="003806C3"/>
    <w:rsid w:val="00380ED9"/>
    <w:rsid w:val="00380FB2"/>
    <w:rsid w:val="003927DA"/>
    <w:rsid w:val="00397C22"/>
    <w:rsid w:val="003A6644"/>
    <w:rsid w:val="003A6BD2"/>
    <w:rsid w:val="003B2883"/>
    <w:rsid w:val="003C1E4A"/>
    <w:rsid w:val="003C6939"/>
    <w:rsid w:val="003D0546"/>
    <w:rsid w:val="003D1873"/>
    <w:rsid w:val="003E2BE4"/>
    <w:rsid w:val="00412E87"/>
    <w:rsid w:val="00420D3F"/>
    <w:rsid w:val="00420F7E"/>
    <w:rsid w:val="004214FD"/>
    <w:rsid w:val="0042348D"/>
    <w:rsid w:val="0042716F"/>
    <w:rsid w:val="00430B36"/>
    <w:rsid w:val="00454226"/>
    <w:rsid w:val="00454622"/>
    <w:rsid w:val="00472178"/>
    <w:rsid w:val="004760F8"/>
    <w:rsid w:val="00493A0B"/>
    <w:rsid w:val="004A1194"/>
    <w:rsid w:val="004B5E72"/>
    <w:rsid w:val="00507D5A"/>
    <w:rsid w:val="00526934"/>
    <w:rsid w:val="0054356A"/>
    <w:rsid w:val="0054724A"/>
    <w:rsid w:val="00563049"/>
    <w:rsid w:val="005658FF"/>
    <w:rsid w:val="005847FE"/>
    <w:rsid w:val="00594148"/>
    <w:rsid w:val="005B3E01"/>
    <w:rsid w:val="005C0648"/>
    <w:rsid w:val="005D0520"/>
    <w:rsid w:val="005E3361"/>
    <w:rsid w:val="005F28FD"/>
    <w:rsid w:val="005F2EC6"/>
    <w:rsid w:val="00612F7A"/>
    <w:rsid w:val="0063425E"/>
    <w:rsid w:val="00657F94"/>
    <w:rsid w:val="00661EDC"/>
    <w:rsid w:val="00665111"/>
    <w:rsid w:val="00681467"/>
    <w:rsid w:val="00684603"/>
    <w:rsid w:val="00696C4C"/>
    <w:rsid w:val="006B3715"/>
    <w:rsid w:val="006B3B2E"/>
    <w:rsid w:val="006C7D45"/>
    <w:rsid w:val="006E05CA"/>
    <w:rsid w:val="006E7638"/>
    <w:rsid w:val="006F65EB"/>
    <w:rsid w:val="0070552E"/>
    <w:rsid w:val="00711486"/>
    <w:rsid w:val="00721C2B"/>
    <w:rsid w:val="0074121B"/>
    <w:rsid w:val="00746E03"/>
    <w:rsid w:val="007702E4"/>
    <w:rsid w:val="007776F3"/>
    <w:rsid w:val="00783476"/>
    <w:rsid w:val="00784CF0"/>
    <w:rsid w:val="0078770D"/>
    <w:rsid w:val="00787F3F"/>
    <w:rsid w:val="007939C0"/>
    <w:rsid w:val="007B7EB7"/>
    <w:rsid w:val="007C634D"/>
    <w:rsid w:val="007E0940"/>
    <w:rsid w:val="007E41B1"/>
    <w:rsid w:val="007F2CD7"/>
    <w:rsid w:val="007F3BF2"/>
    <w:rsid w:val="00801947"/>
    <w:rsid w:val="0081100D"/>
    <w:rsid w:val="0084253B"/>
    <w:rsid w:val="008506D8"/>
    <w:rsid w:val="00856BB1"/>
    <w:rsid w:val="00861ADE"/>
    <w:rsid w:val="008756FB"/>
    <w:rsid w:val="00886AB0"/>
    <w:rsid w:val="008A3372"/>
    <w:rsid w:val="008C0CE8"/>
    <w:rsid w:val="008C48CF"/>
    <w:rsid w:val="008D26F4"/>
    <w:rsid w:val="008E7E3B"/>
    <w:rsid w:val="008F16BB"/>
    <w:rsid w:val="00903E92"/>
    <w:rsid w:val="00985C35"/>
    <w:rsid w:val="009A7418"/>
    <w:rsid w:val="009C37E2"/>
    <w:rsid w:val="009E46CC"/>
    <w:rsid w:val="00A23750"/>
    <w:rsid w:val="00A44BDC"/>
    <w:rsid w:val="00A512A0"/>
    <w:rsid w:val="00A53E1F"/>
    <w:rsid w:val="00AB3946"/>
    <w:rsid w:val="00AB4A87"/>
    <w:rsid w:val="00AD1634"/>
    <w:rsid w:val="00AD7F63"/>
    <w:rsid w:val="00AE6651"/>
    <w:rsid w:val="00B002DC"/>
    <w:rsid w:val="00B141D1"/>
    <w:rsid w:val="00B2561F"/>
    <w:rsid w:val="00B2766F"/>
    <w:rsid w:val="00B40E0D"/>
    <w:rsid w:val="00B4736D"/>
    <w:rsid w:val="00B53411"/>
    <w:rsid w:val="00BA3018"/>
    <w:rsid w:val="00BA668C"/>
    <w:rsid w:val="00BD24DB"/>
    <w:rsid w:val="00BD453E"/>
    <w:rsid w:val="00BF3DF4"/>
    <w:rsid w:val="00C07489"/>
    <w:rsid w:val="00C224FE"/>
    <w:rsid w:val="00C234BA"/>
    <w:rsid w:val="00C440A5"/>
    <w:rsid w:val="00C6038E"/>
    <w:rsid w:val="00C63E27"/>
    <w:rsid w:val="00C90FCE"/>
    <w:rsid w:val="00CA1C25"/>
    <w:rsid w:val="00CB3D16"/>
    <w:rsid w:val="00CC08C2"/>
    <w:rsid w:val="00CC296C"/>
    <w:rsid w:val="00CE55FE"/>
    <w:rsid w:val="00CE663C"/>
    <w:rsid w:val="00D21A0F"/>
    <w:rsid w:val="00D23661"/>
    <w:rsid w:val="00D478B1"/>
    <w:rsid w:val="00D553B2"/>
    <w:rsid w:val="00D571FC"/>
    <w:rsid w:val="00D67A45"/>
    <w:rsid w:val="00D75516"/>
    <w:rsid w:val="00D77C19"/>
    <w:rsid w:val="00D82A80"/>
    <w:rsid w:val="00D83C09"/>
    <w:rsid w:val="00D92CB9"/>
    <w:rsid w:val="00DA2715"/>
    <w:rsid w:val="00DC53A6"/>
    <w:rsid w:val="00DD09D2"/>
    <w:rsid w:val="00DD195C"/>
    <w:rsid w:val="00DD1EC7"/>
    <w:rsid w:val="00DD3195"/>
    <w:rsid w:val="00E009E2"/>
    <w:rsid w:val="00E01984"/>
    <w:rsid w:val="00E02F90"/>
    <w:rsid w:val="00E16766"/>
    <w:rsid w:val="00E16C47"/>
    <w:rsid w:val="00E17B63"/>
    <w:rsid w:val="00E2523B"/>
    <w:rsid w:val="00E32FC5"/>
    <w:rsid w:val="00E46112"/>
    <w:rsid w:val="00E47B99"/>
    <w:rsid w:val="00E51B33"/>
    <w:rsid w:val="00E63E7E"/>
    <w:rsid w:val="00E77D71"/>
    <w:rsid w:val="00E81FA7"/>
    <w:rsid w:val="00E90CE4"/>
    <w:rsid w:val="00E90D7F"/>
    <w:rsid w:val="00E92632"/>
    <w:rsid w:val="00EB5FF1"/>
    <w:rsid w:val="00EF3B9B"/>
    <w:rsid w:val="00EF6E70"/>
    <w:rsid w:val="00F24952"/>
    <w:rsid w:val="00F32ABD"/>
    <w:rsid w:val="00F53838"/>
    <w:rsid w:val="00F54B9B"/>
    <w:rsid w:val="00F559C2"/>
    <w:rsid w:val="00F77641"/>
    <w:rsid w:val="00F971B3"/>
    <w:rsid w:val="00FE3F84"/>
    <w:rsid w:val="00FF6C42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731EB"/>
  <w15:chartTrackingRefBased/>
  <w15:docId w15:val="{AD62AF8D-DA77-4035-B23F-32EA51FC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F7E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0F7E"/>
    <w:pPr>
      <w:keepNext/>
      <w:keepLines/>
      <w:numPr>
        <w:numId w:val="6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420F7E"/>
    <w:pPr>
      <w:numPr>
        <w:ilvl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 w:val="0"/>
      <w:sz w:val="36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BD453E"/>
    <w:pPr>
      <w:numPr>
        <w:ilvl w:val="2"/>
      </w:numPr>
      <w:spacing w:before="260" w:after="260" w:line="416" w:lineRule="auto"/>
      <w:ind w:left="1418"/>
      <w:outlineLvl w:val="2"/>
    </w:pPr>
    <w:rPr>
      <w:b w:val="0"/>
      <w:bCs w:val="0"/>
      <w:sz w:val="32"/>
      <w:szCs w:val="32"/>
    </w:rPr>
  </w:style>
  <w:style w:type="paragraph" w:styleId="4">
    <w:name w:val="heading 4"/>
    <w:basedOn w:val="1"/>
    <w:next w:val="a"/>
    <w:link w:val="40"/>
    <w:uiPriority w:val="9"/>
    <w:unhideWhenUsed/>
    <w:qFormat/>
    <w:rsid w:val="00D67A45"/>
    <w:pPr>
      <w:numPr>
        <w:ilvl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 w:val="0"/>
      <w:sz w:val="30"/>
      <w:szCs w:val="28"/>
    </w:rPr>
  </w:style>
  <w:style w:type="paragraph" w:styleId="5">
    <w:name w:val="heading 5"/>
    <w:basedOn w:val="1"/>
    <w:next w:val="a"/>
    <w:link w:val="50"/>
    <w:uiPriority w:val="9"/>
    <w:unhideWhenUsed/>
    <w:qFormat/>
    <w:rsid w:val="00BD453E"/>
    <w:pPr>
      <w:numPr>
        <w:ilvl w:val="4"/>
      </w:numPr>
      <w:spacing w:before="280" w:after="290" w:line="376" w:lineRule="auto"/>
      <w:outlineLvl w:val="4"/>
    </w:pPr>
    <w:rPr>
      <w:b w:val="0"/>
      <w:bCs w:val="0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A45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Cs/>
      <w:sz w:val="28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453E"/>
    <w:pPr>
      <w:keepNext/>
      <w:keepLines/>
      <w:numPr>
        <w:ilvl w:val="6"/>
        <w:numId w:val="6"/>
      </w:numPr>
      <w:spacing w:before="240" w:after="64" w:line="320" w:lineRule="auto"/>
      <w:ind w:left="3360" w:hanging="42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453E"/>
    <w:pPr>
      <w:keepNext/>
      <w:keepLines/>
      <w:numPr>
        <w:ilvl w:val="7"/>
        <w:numId w:val="6"/>
      </w:numPr>
      <w:spacing w:before="240" w:after="64" w:line="320" w:lineRule="auto"/>
      <w:ind w:left="3780" w:hanging="42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1"/>
    <w:next w:val="a"/>
    <w:link w:val="90"/>
    <w:uiPriority w:val="9"/>
    <w:unhideWhenUsed/>
    <w:rsid w:val="00D67A45"/>
    <w:pPr>
      <w:numPr>
        <w:ilvl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b w:val="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6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64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0F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0F7E"/>
    <w:rPr>
      <w:rFonts w:asciiTheme="majorHAnsi" w:eastAsiaTheme="majorEastAsia" w:hAnsiTheme="majorHAnsi" w:cstheme="majorBidi"/>
      <w:b/>
      <w:kern w:val="44"/>
      <w:sz w:val="36"/>
      <w:szCs w:val="32"/>
    </w:rPr>
  </w:style>
  <w:style w:type="paragraph" w:styleId="a7">
    <w:name w:val="List Paragraph"/>
    <w:basedOn w:val="a"/>
    <w:uiPriority w:val="34"/>
    <w:qFormat/>
    <w:rsid w:val="00A44BDC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420F7E"/>
    <w:rPr>
      <w:kern w:val="44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67A45"/>
    <w:rPr>
      <w:rFonts w:asciiTheme="majorHAnsi" w:eastAsiaTheme="majorEastAsia" w:hAnsiTheme="majorHAnsi" w:cstheme="majorBidi"/>
      <w:b/>
      <w:kern w:val="44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420F7E"/>
    <w:rPr>
      <w:kern w:val="44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67A45"/>
    <w:rPr>
      <w:rFonts w:asciiTheme="majorHAnsi" w:eastAsiaTheme="majorEastAsia" w:hAnsiTheme="majorHAnsi" w:cstheme="majorBidi"/>
      <w:bCs/>
      <w:sz w:val="28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D453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D4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D67A45"/>
    <w:rPr>
      <w:rFonts w:asciiTheme="majorHAnsi" w:eastAsiaTheme="majorEastAsia" w:hAnsiTheme="majorHAnsi" w:cstheme="majorBidi"/>
      <w:bCs/>
      <w:kern w:val="44"/>
      <w:sz w:val="28"/>
      <w:szCs w:val="21"/>
    </w:rPr>
  </w:style>
  <w:style w:type="paragraph" w:styleId="a8">
    <w:name w:val="Title"/>
    <w:basedOn w:val="a"/>
    <w:next w:val="a"/>
    <w:link w:val="a9"/>
    <w:uiPriority w:val="10"/>
    <w:qFormat/>
    <w:rsid w:val="00696C4C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9">
    <w:name w:val="标题 字符"/>
    <w:basedOn w:val="a0"/>
    <w:link w:val="a8"/>
    <w:uiPriority w:val="10"/>
    <w:rsid w:val="00696C4C"/>
    <w:rPr>
      <w:rFonts w:asciiTheme="majorHAnsi" w:eastAsia="黑体" w:hAnsiTheme="majorHAnsi" w:cstheme="majorBidi"/>
      <w:b/>
      <w:bCs/>
      <w:sz w:val="52"/>
      <w:szCs w:val="32"/>
    </w:rPr>
  </w:style>
  <w:style w:type="paragraph" w:styleId="aa">
    <w:name w:val="No Spacing"/>
    <w:uiPriority w:val="1"/>
    <w:qFormat/>
    <w:rsid w:val="00420F7E"/>
    <w:pPr>
      <w:widowControl w:val="0"/>
      <w:ind w:firstLineChars="200" w:firstLine="200"/>
      <w:jc w:val="both"/>
    </w:pPr>
  </w:style>
  <w:style w:type="paragraph" w:styleId="ab">
    <w:name w:val="Subtitle"/>
    <w:basedOn w:val="a"/>
    <w:next w:val="a"/>
    <w:link w:val="ac"/>
    <w:uiPriority w:val="11"/>
    <w:qFormat/>
    <w:rsid w:val="00696C4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696C4C"/>
    <w:rPr>
      <w:b/>
      <w:bCs/>
      <w:kern w:val="28"/>
      <w:sz w:val="32"/>
      <w:szCs w:val="32"/>
    </w:rPr>
  </w:style>
  <w:style w:type="character" w:customStyle="1" w:styleId="11">
    <w:name w:val="不明显参考1"/>
    <w:basedOn w:val="a0"/>
    <w:uiPriority w:val="31"/>
    <w:qFormat/>
    <w:rsid w:val="00E92632"/>
    <w:rPr>
      <w:smallCaps/>
      <w:color w:val="5A5A5A" w:themeColor="text1" w:themeTint="A5"/>
    </w:rPr>
  </w:style>
  <w:style w:type="table" w:styleId="ad">
    <w:name w:val="Table Grid"/>
    <w:basedOn w:val="a1"/>
    <w:uiPriority w:val="39"/>
    <w:rsid w:val="00DD1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D1EC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e">
    <w:name w:val="Normal (Web)"/>
    <w:basedOn w:val="a"/>
    <w:uiPriority w:val="99"/>
    <w:semiHidden/>
    <w:unhideWhenUsed/>
    <w:rsid w:val="00126F90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">
    <w:name w:val="代码段"/>
    <w:basedOn w:val="a"/>
    <w:qFormat/>
    <w:rsid w:val="0004677C"/>
    <w:pPr>
      <w:pBdr>
        <w:left w:val="single" w:sz="8" w:space="4" w:color="auto"/>
      </w:pBdr>
      <w:shd w:val="pct10" w:color="auto" w:fill="auto"/>
      <w:ind w:firstLineChars="0" w:firstLine="0"/>
    </w:pPr>
    <w:rPr>
      <w:noProof/>
    </w:rPr>
  </w:style>
  <w:style w:type="table" w:styleId="4-5">
    <w:name w:val="Grid Table 4 Accent 5"/>
    <w:basedOn w:val="a1"/>
    <w:uiPriority w:val="49"/>
    <w:rsid w:val="00D7551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9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7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4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urh\OneDrive\Word&#27169;&#29256;\&#40664;&#35748;&#22823;&#32434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40151-FD9A-407C-AFA6-7528328F4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默认大纲模板.dotx</Template>
  <TotalTime>265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胡波</dc:creator>
  <cp:keywords/>
  <dc:description/>
  <cp:lastModifiedBy>波 胡</cp:lastModifiedBy>
  <cp:revision>17</cp:revision>
  <dcterms:created xsi:type="dcterms:W3CDTF">2024-07-12T08:19:00Z</dcterms:created>
  <dcterms:modified xsi:type="dcterms:W3CDTF">2024-07-16T10:02:00Z</dcterms:modified>
</cp:coreProperties>
</file>